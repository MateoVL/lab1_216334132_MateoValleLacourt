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8994" w14:textId="406827EA" w:rsidR="00E81978" w:rsidRPr="00EB5A4E" w:rsidRDefault="00D40AF4">
      <w:pPr>
        <w:pStyle w:val="Ttulo"/>
        <w:rPr>
          <w:sz w:val="22"/>
          <w:szCs w:val="22"/>
        </w:rPr>
      </w:pPr>
      <w:r w:rsidRPr="00EB5A4E">
        <w:drawing>
          <wp:anchor distT="0" distB="0" distL="114300" distR="114300" simplePos="0" relativeHeight="251658240" behindDoc="0" locked="0" layoutInCell="1" allowOverlap="1" wp14:anchorId="61CFAFBB" wp14:editId="3BBE4F29">
            <wp:simplePos x="0" y="0"/>
            <wp:positionH relativeFrom="page">
              <wp:posOffset>6242732</wp:posOffset>
            </wp:positionH>
            <wp:positionV relativeFrom="paragraph">
              <wp:posOffset>-914400</wp:posOffset>
            </wp:positionV>
            <wp:extent cx="1174646" cy="1663387"/>
            <wp:effectExtent l="0" t="0" r="6985" b="0"/>
            <wp:wrapNone/>
            <wp:docPr id="1907845305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45305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646" cy="166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sz w:val="56"/>
            <w:szCs w:val="56"/>
          </w:rPr>
          <w:alias w:val="Título:"/>
          <w:tag w:val="Título:"/>
          <w:id w:val="726351117"/>
          <w:placeholder>
            <w:docPart w:val="78C8474DDE51450695F62BA15191A52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Pr="00EB5A4E">
            <w:rPr>
              <w:sz w:val="56"/>
              <w:szCs w:val="56"/>
            </w:rPr>
            <w:t xml:space="preserve">Laboratorio 1 </w:t>
          </w:r>
          <w:r w:rsidRPr="00EB5A4E">
            <w:rPr>
              <w:sz w:val="56"/>
              <w:szCs w:val="56"/>
            </w:rPr>
            <w:br/>
            <w:t xml:space="preserve">Paradigmas de Programación </w:t>
          </w:r>
          <w:r w:rsidRPr="00EB5A4E">
            <w:rPr>
              <w:sz w:val="56"/>
              <w:szCs w:val="56"/>
            </w:rPr>
            <w:br/>
          </w:r>
          <w:proofErr w:type="spellStart"/>
          <w:r w:rsidRPr="00EB5A4E">
            <w:rPr>
              <w:sz w:val="56"/>
              <w:szCs w:val="56"/>
            </w:rPr>
            <w:t>Scheme</w:t>
          </w:r>
          <w:proofErr w:type="spellEnd"/>
        </w:sdtContent>
      </w:sdt>
    </w:p>
    <w:p w14:paraId="1A5E9FE0" w14:textId="630D8C25" w:rsidR="00B823AA" w:rsidRPr="00EB5A4E" w:rsidRDefault="00D40AF4" w:rsidP="00B823AA">
      <w:pPr>
        <w:pStyle w:val="Ttulo21"/>
        <w:rPr>
          <w:sz w:val="40"/>
          <w:szCs w:val="40"/>
        </w:rPr>
      </w:pPr>
      <w:r w:rsidRPr="00EB5A4E">
        <w:rPr>
          <w:sz w:val="40"/>
          <w:szCs w:val="40"/>
        </w:rPr>
        <w:t xml:space="preserve">Mateo Valle </w:t>
      </w:r>
      <w:proofErr w:type="spellStart"/>
      <w:r w:rsidRPr="00EB5A4E">
        <w:rPr>
          <w:sz w:val="40"/>
          <w:szCs w:val="40"/>
        </w:rPr>
        <w:t>Lacourt</w:t>
      </w:r>
      <w:proofErr w:type="spellEnd"/>
    </w:p>
    <w:p w14:paraId="58BF587B" w14:textId="77777777" w:rsidR="00D40AF4" w:rsidRPr="00EB5A4E" w:rsidRDefault="00D40AF4" w:rsidP="00B823AA">
      <w:pPr>
        <w:pStyle w:val="Ttulo21"/>
        <w:rPr>
          <w:sz w:val="40"/>
          <w:szCs w:val="40"/>
        </w:rPr>
      </w:pPr>
      <w:r w:rsidRPr="00EB5A4E">
        <w:rPr>
          <w:sz w:val="40"/>
          <w:szCs w:val="40"/>
        </w:rPr>
        <w:t xml:space="preserve">Facultad de ingeniería </w:t>
      </w:r>
    </w:p>
    <w:p w14:paraId="3B281531" w14:textId="4A9F34F4" w:rsidR="00E81978" w:rsidRPr="00EB5A4E" w:rsidRDefault="00D40AF4" w:rsidP="00B823AA">
      <w:pPr>
        <w:pStyle w:val="Ttulo21"/>
        <w:rPr>
          <w:sz w:val="40"/>
          <w:szCs w:val="40"/>
        </w:rPr>
      </w:pPr>
      <w:r w:rsidRPr="00EB5A4E">
        <w:rPr>
          <w:sz w:val="40"/>
          <w:szCs w:val="40"/>
        </w:rPr>
        <w:t>Universidad de Santiago de Chile</w:t>
      </w:r>
    </w:p>
    <w:p w14:paraId="0BC1C7DB" w14:textId="76ECC733" w:rsidR="00E81978" w:rsidRPr="00EB5A4E" w:rsidRDefault="00D40AF4">
      <w:pPr>
        <w:pStyle w:val="Ttulo"/>
      </w:pPr>
      <w:r w:rsidRPr="00EB5A4E">
        <w:drawing>
          <wp:anchor distT="0" distB="0" distL="114300" distR="114300" simplePos="0" relativeHeight="251659264" behindDoc="0" locked="0" layoutInCell="1" allowOverlap="1" wp14:anchorId="319BAD31" wp14:editId="20FD9809">
            <wp:simplePos x="0" y="0"/>
            <wp:positionH relativeFrom="margin">
              <wp:align>center</wp:align>
            </wp:positionH>
            <wp:positionV relativeFrom="paragraph">
              <wp:posOffset>588020</wp:posOffset>
            </wp:positionV>
            <wp:extent cx="2409825" cy="2409825"/>
            <wp:effectExtent l="0" t="0" r="9525" b="9525"/>
            <wp:wrapNone/>
            <wp:docPr id="1974491490" name="Imagen 3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1490" name="Imagen 3" descr="Logotipo,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1CC1E0" w14:textId="12AFA229" w:rsidR="00E81978" w:rsidRPr="00EB5A4E" w:rsidRDefault="00E81978" w:rsidP="00B823AA">
      <w:pPr>
        <w:pStyle w:val="Ttulo21"/>
      </w:pPr>
    </w:p>
    <w:p w14:paraId="0C66FEC6" w14:textId="77777777" w:rsidR="00D40AF4" w:rsidRPr="00EB5A4E" w:rsidRDefault="00D40AF4" w:rsidP="00D40AF4">
      <w:pPr>
        <w:pStyle w:val="Sinespaciado"/>
        <w:rPr>
          <w:lang w:val="es-CL"/>
        </w:rPr>
      </w:pPr>
    </w:p>
    <w:p w14:paraId="0F54120C" w14:textId="77777777" w:rsidR="00D40AF4" w:rsidRPr="00EB5A4E" w:rsidRDefault="00D40AF4" w:rsidP="00D40AF4">
      <w:pPr>
        <w:pStyle w:val="Sinespaciado"/>
        <w:rPr>
          <w:lang w:val="es-CL"/>
        </w:rPr>
      </w:pPr>
    </w:p>
    <w:p w14:paraId="1F12C2DB" w14:textId="77777777" w:rsidR="00D40AF4" w:rsidRPr="00EB5A4E" w:rsidRDefault="00D40AF4" w:rsidP="00D40AF4">
      <w:pPr>
        <w:pStyle w:val="Sinespaciado"/>
        <w:rPr>
          <w:lang w:val="es-CL"/>
        </w:rPr>
      </w:pPr>
    </w:p>
    <w:p w14:paraId="3B691580" w14:textId="77777777" w:rsidR="00D40AF4" w:rsidRPr="00EB5A4E" w:rsidRDefault="00D40AF4" w:rsidP="00D40AF4">
      <w:pPr>
        <w:pStyle w:val="Sinespaciado"/>
        <w:rPr>
          <w:lang w:val="es-CL"/>
        </w:rPr>
      </w:pPr>
    </w:p>
    <w:p w14:paraId="33F0B4D6" w14:textId="2356EDFE" w:rsidR="00D40AF4" w:rsidRPr="00EB5A4E" w:rsidRDefault="00D40AF4" w:rsidP="00EB5A4E">
      <w:pPr>
        <w:pStyle w:val="Sinespaciado"/>
        <w:jc w:val="center"/>
        <w:rPr>
          <w:b/>
          <w:bCs/>
          <w:sz w:val="36"/>
          <w:szCs w:val="36"/>
          <w:lang w:val="es-CL"/>
        </w:rPr>
      </w:pPr>
      <w:r w:rsidRPr="00EB5A4E">
        <w:rPr>
          <w:b/>
          <w:bCs/>
          <w:sz w:val="36"/>
          <w:szCs w:val="36"/>
          <w:lang w:val="es-CL"/>
        </w:rPr>
        <w:t>Introducción</w:t>
      </w:r>
    </w:p>
    <w:p w14:paraId="2C15049F" w14:textId="77777777" w:rsidR="00EB5A4E" w:rsidRPr="00EB5A4E" w:rsidRDefault="00EB5A4E" w:rsidP="00D40AF4">
      <w:pPr>
        <w:pStyle w:val="Sinespaciado"/>
        <w:rPr>
          <w:sz w:val="28"/>
          <w:szCs w:val="28"/>
          <w:u w:val="single"/>
          <w:lang w:val="es-CL"/>
        </w:rPr>
      </w:pPr>
    </w:p>
    <w:p w14:paraId="01581D75" w14:textId="3C588C8E" w:rsidR="00E81978" w:rsidRPr="00EB5A4E" w:rsidRDefault="00D40AF4" w:rsidP="00D40AF4">
      <w:pPr>
        <w:pStyle w:val="Sinespaciado"/>
        <w:rPr>
          <w:sz w:val="28"/>
          <w:szCs w:val="28"/>
          <w:u w:val="single"/>
          <w:lang w:val="es-CL"/>
        </w:rPr>
      </w:pPr>
      <w:r w:rsidRPr="00EB5A4E">
        <w:rPr>
          <w:sz w:val="28"/>
          <w:szCs w:val="28"/>
          <w:u w:val="single"/>
          <w:lang w:val="es-CL"/>
        </w:rPr>
        <w:t>Descripción breve del problema</w:t>
      </w:r>
    </w:p>
    <w:p w14:paraId="15656194" w14:textId="77777777" w:rsidR="00EB5A4E" w:rsidRPr="00EB5A4E" w:rsidRDefault="00D40AF4" w:rsidP="00D40AF4">
      <w:pPr>
        <w:pStyle w:val="Sinespaciado"/>
        <w:rPr>
          <w:lang w:val="es-CL"/>
        </w:rPr>
      </w:pPr>
      <w:r w:rsidRPr="00EB5A4E">
        <w:rPr>
          <w:lang w:val="es-CL"/>
        </w:rPr>
        <w:t xml:space="preserve">El problema </w:t>
      </w:r>
      <w:r w:rsidR="00EB5A4E" w:rsidRPr="00EB5A4E">
        <w:rPr>
          <w:lang w:val="es-CL"/>
        </w:rPr>
        <w:t>de este laboratorio</w:t>
      </w:r>
      <w:r w:rsidRPr="00EB5A4E">
        <w:rPr>
          <w:lang w:val="es-CL"/>
        </w:rPr>
        <w:t xml:space="preserve"> fue realizar un juego de conecta</w:t>
      </w:r>
      <w:r w:rsidR="00EB5A4E" w:rsidRPr="00EB5A4E">
        <w:rPr>
          <w:lang w:val="es-CL"/>
        </w:rPr>
        <w:t>-</w:t>
      </w:r>
      <w:r w:rsidRPr="00EB5A4E">
        <w:rPr>
          <w:lang w:val="es-CL"/>
        </w:rPr>
        <w:t xml:space="preserve">4 en el lenguaje de programación </w:t>
      </w:r>
      <w:proofErr w:type="spellStart"/>
      <w:r w:rsidRPr="00EB5A4E">
        <w:rPr>
          <w:lang w:val="es-CL"/>
        </w:rPr>
        <w:t>Scheme-Racket</w:t>
      </w:r>
      <w:proofErr w:type="spellEnd"/>
      <w:r w:rsidR="00EB5A4E" w:rsidRPr="00EB5A4E">
        <w:rPr>
          <w:lang w:val="es-CL"/>
        </w:rPr>
        <w:t>, b</w:t>
      </w:r>
      <w:r w:rsidR="00502417" w:rsidRPr="00EB5A4E">
        <w:rPr>
          <w:lang w:val="es-CL"/>
        </w:rPr>
        <w:t>ajo el paradigma de programación funcional</w:t>
      </w:r>
      <w:r w:rsidR="00EB5A4E" w:rsidRPr="00EB5A4E">
        <w:rPr>
          <w:lang w:val="es-CL"/>
        </w:rPr>
        <w:t>.</w:t>
      </w:r>
    </w:p>
    <w:p w14:paraId="517B40D5" w14:textId="2951CD9A" w:rsidR="00EB5A4E" w:rsidRPr="00EB5A4E" w:rsidRDefault="00EB5A4E" w:rsidP="00D40AF4">
      <w:pPr>
        <w:pStyle w:val="Sinespaciado"/>
        <w:rPr>
          <w:lang w:val="es-CL"/>
        </w:rPr>
      </w:pPr>
      <w:r w:rsidRPr="00EB5A4E">
        <w:rPr>
          <w:lang w:val="es-CL"/>
        </w:rPr>
        <w:t>E</w:t>
      </w:r>
      <w:r w:rsidR="00502417" w:rsidRPr="00EB5A4E">
        <w:rPr>
          <w:lang w:val="es-CL"/>
        </w:rPr>
        <w:t xml:space="preserve">l reto de este </w:t>
      </w:r>
      <w:r w:rsidRPr="00EB5A4E">
        <w:rPr>
          <w:lang w:val="es-CL"/>
        </w:rPr>
        <w:t>laboratorio</w:t>
      </w:r>
      <w:r w:rsidR="00502417" w:rsidRPr="00EB5A4E">
        <w:rPr>
          <w:lang w:val="es-CL"/>
        </w:rPr>
        <w:t xml:space="preserve"> </w:t>
      </w:r>
      <w:r w:rsidRPr="00EB5A4E">
        <w:rPr>
          <w:lang w:val="es-CL"/>
        </w:rPr>
        <w:t>fue</w:t>
      </w:r>
      <w:r w:rsidR="00502417" w:rsidRPr="00EB5A4E">
        <w:rPr>
          <w:lang w:val="es-CL"/>
        </w:rPr>
        <w:t xml:space="preserve"> comprender c</w:t>
      </w:r>
      <w:r w:rsidRPr="00EB5A4E">
        <w:rPr>
          <w:lang w:val="es-CL"/>
        </w:rPr>
        <w:t>ó</w:t>
      </w:r>
      <w:r w:rsidR="00502417" w:rsidRPr="00EB5A4E">
        <w:rPr>
          <w:lang w:val="es-CL"/>
        </w:rPr>
        <w:t xml:space="preserve">mo usar este nuevo paradigma y hacer que todos nuestros conocimientos se adapten a </w:t>
      </w:r>
      <w:r w:rsidRPr="00EB5A4E">
        <w:rPr>
          <w:lang w:val="es-CL"/>
        </w:rPr>
        <w:t>e</w:t>
      </w:r>
      <w:r w:rsidR="00502417" w:rsidRPr="00EB5A4E">
        <w:rPr>
          <w:lang w:val="es-CL"/>
        </w:rPr>
        <w:t xml:space="preserve">ste. También </w:t>
      </w:r>
      <w:r w:rsidRPr="00EB5A4E">
        <w:rPr>
          <w:lang w:val="es-CL"/>
        </w:rPr>
        <w:t>incluir</w:t>
      </w:r>
      <w:r w:rsidR="00502417" w:rsidRPr="00EB5A4E">
        <w:rPr>
          <w:lang w:val="es-CL"/>
        </w:rPr>
        <w:t xml:space="preserve"> </w:t>
      </w:r>
      <w:r w:rsidRPr="00EB5A4E">
        <w:rPr>
          <w:lang w:val="es-CL"/>
        </w:rPr>
        <w:t xml:space="preserve">el uso de las nuevas herramientas </w:t>
      </w:r>
      <w:r w:rsidR="00502417" w:rsidRPr="00EB5A4E">
        <w:rPr>
          <w:lang w:val="es-CL"/>
        </w:rPr>
        <w:t xml:space="preserve">de trabajo </w:t>
      </w:r>
      <w:r w:rsidRPr="00EB5A4E">
        <w:rPr>
          <w:lang w:val="es-CL"/>
        </w:rPr>
        <w:t>presentadas para la realización del laboratorio, tales como: Git-GitHub y la implementación de IA para jugar conecta-4</w:t>
      </w:r>
      <w:r w:rsidR="00502417" w:rsidRPr="00EB5A4E">
        <w:rPr>
          <w:lang w:val="es-CL"/>
        </w:rPr>
        <w:t>.</w:t>
      </w:r>
    </w:p>
    <w:p w14:paraId="4726F382" w14:textId="77777777" w:rsidR="00EB5A4E" w:rsidRPr="00EB5A4E" w:rsidRDefault="00EB5A4E" w:rsidP="00D40AF4">
      <w:pPr>
        <w:pStyle w:val="Sinespaciado"/>
        <w:rPr>
          <w:lang w:val="es-CL"/>
        </w:rPr>
      </w:pPr>
    </w:p>
    <w:p w14:paraId="5842C525" w14:textId="277AAEF9" w:rsidR="00D40AF4" w:rsidRPr="00EB5A4E" w:rsidRDefault="00D40AF4" w:rsidP="00D40AF4">
      <w:pPr>
        <w:pStyle w:val="Sinespaciado"/>
        <w:rPr>
          <w:sz w:val="28"/>
          <w:szCs w:val="28"/>
          <w:u w:val="single"/>
          <w:lang w:val="es-CL"/>
        </w:rPr>
      </w:pPr>
      <w:r w:rsidRPr="00EB5A4E">
        <w:rPr>
          <w:sz w:val="28"/>
          <w:szCs w:val="28"/>
          <w:u w:val="single"/>
          <w:lang w:val="es-CL"/>
        </w:rPr>
        <w:t xml:space="preserve">Descripción breve del </w:t>
      </w:r>
      <w:r w:rsidR="00502417" w:rsidRPr="00EB5A4E">
        <w:rPr>
          <w:sz w:val="28"/>
          <w:szCs w:val="28"/>
          <w:u w:val="single"/>
          <w:lang w:val="es-CL"/>
        </w:rPr>
        <w:t>P</w:t>
      </w:r>
      <w:r w:rsidRPr="00EB5A4E">
        <w:rPr>
          <w:sz w:val="28"/>
          <w:szCs w:val="28"/>
          <w:u w:val="single"/>
          <w:lang w:val="es-CL"/>
        </w:rPr>
        <w:t>aradigma</w:t>
      </w:r>
    </w:p>
    <w:p w14:paraId="2831504C" w14:textId="66015FD6" w:rsidR="00233FB7" w:rsidRPr="00EB5A4E" w:rsidRDefault="00502417" w:rsidP="00D40AF4">
      <w:pPr>
        <w:pStyle w:val="Sinespaciado"/>
        <w:rPr>
          <w:lang w:val="es-CL"/>
        </w:rPr>
      </w:pPr>
      <w:r w:rsidRPr="00EB5A4E">
        <w:rPr>
          <w:lang w:val="es-CL"/>
        </w:rPr>
        <w:t>El</w:t>
      </w:r>
      <w:r w:rsidR="0038635C" w:rsidRPr="00EB5A4E">
        <w:rPr>
          <w:lang w:val="es-CL"/>
        </w:rPr>
        <w:t xml:space="preserve"> origen del</w:t>
      </w:r>
      <w:r w:rsidRPr="00EB5A4E">
        <w:rPr>
          <w:lang w:val="es-CL"/>
        </w:rPr>
        <w:t xml:space="preserve"> Paradigma Funcional se </w:t>
      </w:r>
      <w:r w:rsidR="0038635C" w:rsidRPr="00EB5A4E">
        <w:rPr>
          <w:lang w:val="es-CL"/>
        </w:rPr>
        <w:t xml:space="preserve">sitúa en hace más de 50 años, se </w:t>
      </w:r>
      <w:r w:rsidRPr="00EB5A4E">
        <w:rPr>
          <w:lang w:val="es-CL"/>
        </w:rPr>
        <w:t xml:space="preserve">basa en el sistema del Calculo Lambda, propuesto por Alonzo Church, el cual </w:t>
      </w:r>
      <w:r w:rsidR="00233FB7" w:rsidRPr="00EB5A4E">
        <w:rPr>
          <w:lang w:val="es-CL"/>
        </w:rPr>
        <w:t>es una formalización a la idea de función, la cual tiene una entrada y salida (</w:t>
      </w:r>
      <w:r w:rsidR="00233FB7" w:rsidRPr="00EB5A4E">
        <w:rPr>
          <w:lang w:val="es-CL"/>
        </w:rPr>
        <w:t>Importante detallar que la salida de una función sólo depende de la entrada)</w:t>
      </w:r>
      <w:r w:rsidR="00233FB7" w:rsidRPr="00EB5A4E">
        <w:rPr>
          <w:lang w:val="es-CL"/>
        </w:rPr>
        <w:t>.</w:t>
      </w:r>
    </w:p>
    <w:p w14:paraId="3672290C" w14:textId="44F7BB6C" w:rsidR="00233FB7" w:rsidRPr="00EB5A4E" w:rsidRDefault="00233FB7" w:rsidP="00D40AF4">
      <w:pPr>
        <w:pStyle w:val="Sinespaciado"/>
        <w:rPr>
          <w:lang w:val="es-CL"/>
        </w:rPr>
      </w:pPr>
      <w:r w:rsidRPr="00EB5A4E">
        <w:rPr>
          <w:lang w:val="es-CL"/>
        </w:rPr>
        <w:t>El Paradigma Funcional utiliza esta idea para</w:t>
      </w:r>
      <w:r w:rsidR="00502417" w:rsidRPr="00EB5A4E">
        <w:rPr>
          <w:lang w:val="es-CL"/>
        </w:rPr>
        <w:t xml:space="preserve"> representar</w:t>
      </w:r>
      <w:r w:rsidRPr="00EB5A4E">
        <w:rPr>
          <w:lang w:val="es-CL"/>
        </w:rPr>
        <w:t xml:space="preserve"> el mundo</w:t>
      </w:r>
      <w:r w:rsidR="00502417" w:rsidRPr="00EB5A4E">
        <w:rPr>
          <w:lang w:val="es-CL"/>
        </w:rPr>
        <w:t xml:space="preserve"> a base de funciones,</w:t>
      </w:r>
      <w:r w:rsidR="00B0168E" w:rsidRPr="00EB5A4E">
        <w:rPr>
          <w:lang w:val="es-CL"/>
        </w:rPr>
        <w:t xml:space="preserve"> las cuales son su unidad de abstracción elemental,</w:t>
      </w:r>
      <w:r w:rsidR="00502417" w:rsidRPr="00EB5A4E">
        <w:rPr>
          <w:lang w:val="es-CL"/>
        </w:rPr>
        <w:t xml:space="preserve"> </w:t>
      </w:r>
      <w:r w:rsidRPr="00EB5A4E">
        <w:rPr>
          <w:lang w:val="es-CL"/>
        </w:rPr>
        <w:t>y sus aplicaciones, tales como la recursión</w:t>
      </w:r>
      <w:r w:rsidR="00B0168E" w:rsidRPr="00EB5A4E">
        <w:rPr>
          <w:lang w:val="es-CL"/>
        </w:rPr>
        <w:t>, currificación, uso de funciones anónimas, etc</w:t>
      </w:r>
      <w:r w:rsidRPr="00EB5A4E">
        <w:rPr>
          <w:lang w:val="es-CL"/>
        </w:rPr>
        <w:t>.</w:t>
      </w:r>
    </w:p>
    <w:p w14:paraId="5D0CD931" w14:textId="43D13E6F" w:rsidR="00EB5A4E" w:rsidRPr="00EB5A4E" w:rsidRDefault="0038635C" w:rsidP="00EB5A4E">
      <w:pPr>
        <w:pStyle w:val="Sinespaciado"/>
        <w:rPr>
          <w:lang w:val="es-CL"/>
        </w:rPr>
      </w:pPr>
      <w:r w:rsidRPr="00EB5A4E">
        <w:rPr>
          <w:lang w:val="es-CL"/>
        </w:rPr>
        <w:t>Esta representación tiene pros y contras a la hora de programar, por una parte, gracias a su nivel de abstracción, logra que el código sea más simple y legible</w:t>
      </w:r>
      <w:r w:rsidR="00233FB7" w:rsidRPr="00EB5A4E">
        <w:rPr>
          <w:lang w:val="es-CL"/>
        </w:rPr>
        <w:t xml:space="preserve">. Por otra parte, gracias a su gran limitación, es imposible el hecho de mutar variables, las cuales solo tienen un estado estático, también puede que su implementación no sea las </w:t>
      </w:r>
      <w:r w:rsidR="00904907" w:rsidRPr="00EB5A4E">
        <w:rPr>
          <w:lang w:val="es-CL"/>
        </w:rPr>
        <w:t>más</w:t>
      </w:r>
      <w:r w:rsidR="00233FB7" w:rsidRPr="00EB5A4E">
        <w:rPr>
          <w:lang w:val="es-CL"/>
        </w:rPr>
        <w:t xml:space="preserve"> práctica a la hora de representar problemas del mundo real.</w:t>
      </w:r>
    </w:p>
    <w:p w14:paraId="1B568116" w14:textId="77777777" w:rsidR="00EB5A4E" w:rsidRPr="00EB5A4E" w:rsidRDefault="00EB5A4E" w:rsidP="00EB5A4E">
      <w:pPr>
        <w:pStyle w:val="Sinespaciado"/>
        <w:rPr>
          <w:lang w:val="es-CL"/>
        </w:rPr>
      </w:pPr>
    </w:p>
    <w:p w14:paraId="664392FC" w14:textId="369F3B4F" w:rsidR="00EB5A4E" w:rsidRPr="00EB5A4E" w:rsidRDefault="00EB5A4E" w:rsidP="00EB5A4E">
      <w:pPr>
        <w:pStyle w:val="Sinespaciado"/>
        <w:jc w:val="center"/>
        <w:rPr>
          <w:b/>
          <w:bCs/>
          <w:sz w:val="36"/>
          <w:szCs w:val="36"/>
          <w:lang w:val="es-CL"/>
        </w:rPr>
      </w:pPr>
      <w:r w:rsidRPr="00EB5A4E">
        <w:rPr>
          <w:b/>
          <w:bCs/>
          <w:sz w:val="36"/>
          <w:szCs w:val="36"/>
          <w:lang w:val="es-CL"/>
        </w:rPr>
        <w:t>Análisis del Problema</w:t>
      </w:r>
    </w:p>
    <w:p w14:paraId="136C0734" w14:textId="52086A32" w:rsidR="00EB5A4E" w:rsidRPr="00EB5A4E" w:rsidRDefault="00EB5A4E" w:rsidP="00EB5A4E">
      <w:pPr>
        <w:pStyle w:val="Sinespaciado"/>
        <w:rPr>
          <w:lang w:val="es-CL"/>
        </w:rPr>
      </w:pPr>
    </w:p>
    <w:p w14:paraId="2A55C166" w14:textId="23C31132" w:rsidR="00EB5A4E" w:rsidRPr="00EB5A4E" w:rsidRDefault="00EB5A4E" w:rsidP="00EB5A4E">
      <w:pPr>
        <w:pStyle w:val="Sinespaciado"/>
        <w:rPr>
          <w:lang w:val="es-CL"/>
        </w:rPr>
      </w:pPr>
      <w:r w:rsidRPr="00EB5A4E">
        <w:rPr>
          <w:lang w:val="es-CL"/>
        </w:rPr>
        <w:t>Hola</w:t>
      </w:r>
    </w:p>
    <w:p w14:paraId="3BB23A7F" w14:textId="77777777" w:rsidR="00EB5A4E" w:rsidRPr="00EB5A4E" w:rsidRDefault="00EB5A4E" w:rsidP="00EB5A4E">
      <w:pPr>
        <w:pStyle w:val="Sinespaciado"/>
        <w:rPr>
          <w:lang w:val="es-CL"/>
        </w:rPr>
      </w:pPr>
    </w:p>
    <w:p w14:paraId="6800513E" w14:textId="77777777" w:rsidR="00EB5A4E" w:rsidRPr="00EB5A4E" w:rsidRDefault="00EB5A4E" w:rsidP="00EB5A4E">
      <w:pPr>
        <w:pStyle w:val="Sinespaciado"/>
        <w:rPr>
          <w:lang w:val="es-CL"/>
        </w:rPr>
      </w:pPr>
    </w:p>
    <w:p w14:paraId="146F8A90" w14:textId="77777777" w:rsidR="00EB5A4E" w:rsidRPr="00EB5A4E" w:rsidRDefault="00EB5A4E" w:rsidP="00EB5A4E">
      <w:pPr>
        <w:pStyle w:val="Sinespaciado"/>
        <w:rPr>
          <w:lang w:val="es-CL"/>
        </w:rPr>
      </w:pPr>
    </w:p>
    <w:p w14:paraId="6B0814BD" w14:textId="77777777" w:rsidR="00EB5A4E" w:rsidRPr="00EB5A4E" w:rsidRDefault="00EB5A4E" w:rsidP="00EB5A4E">
      <w:pPr>
        <w:pStyle w:val="Sinespaciado"/>
        <w:rPr>
          <w:lang w:val="es-CL"/>
        </w:rPr>
      </w:pPr>
    </w:p>
    <w:p w14:paraId="03A15A44" w14:textId="77777777" w:rsidR="00EB5A4E" w:rsidRPr="00EB5A4E" w:rsidRDefault="00EB5A4E" w:rsidP="00EB5A4E">
      <w:pPr>
        <w:pStyle w:val="Sinespaciado"/>
        <w:rPr>
          <w:lang w:val="es-CL"/>
        </w:rPr>
      </w:pPr>
    </w:p>
    <w:p w14:paraId="76D71A75" w14:textId="77777777" w:rsidR="00EB5A4E" w:rsidRPr="00EB5A4E" w:rsidRDefault="00EB5A4E" w:rsidP="00EB5A4E">
      <w:pPr>
        <w:pStyle w:val="Sinespaciado"/>
        <w:rPr>
          <w:lang w:val="es-CL"/>
        </w:rPr>
      </w:pPr>
    </w:p>
    <w:p w14:paraId="00BB611F" w14:textId="77777777" w:rsidR="00EB5A4E" w:rsidRPr="00EB5A4E" w:rsidRDefault="00EB5A4E" w:rsidP="00EB5A4E">
      <w:pPr>
        <w:pStyle w:val="Sinespaciado"/>
        <w:rPr>
          <w:lang w:val="es-CL"/>
        </w:rPr>
      </w:pPr>
    </w:p>
    <w:p w14:paraId="4E0B50C5" w14:textId="77777777" w:rsidR="00EB5A4E" w:rsidRPr="00EB5A4E" w:rsidRDefault="00EB5A4E" w:rsidP="00EB5A4E">
      <w:pPr>
        <w:pStyle w:val="Sinespaciado"/>
        <w:rPr>
          <w:lang w:val="es-CL"/>
        </w:rPr>
      </w:pPr>
    </w:p>
    <w:p w14:paraId="15BEDCA5" w14:textId="77777777" w:rsidR="00EB5A4E" w:rsidRPr="00EB5A4E" w:rsidRDefault="00EB5A4E" w:rsidP="00EB5A4E">
      <w:pPr>
        <w:pStyle w:val="Sinespaciado"/>
        <w:rPr>
          <w:lang w:val="es-CL"/>
        </w:rPr>
      </w:pPr>
    </w:p>
    <w:p w14:paraId="27CAD148" w14:textId="77777777" w:rsidR="00EB5A4E" w:rsidRPr="00EB5A4E" w:rsidRDefault="00EB5A4E" w:rsidP="00EB5A4E">
      <w:pPr>
        <w:pStyle w:val="Sinespaciado"/>
        <w:rPr>
          <w:lang w:val="es-CL"/>
        </w:rPr>
      </w:pPr>
    </w:p>
    <w:p w14:paraId="5DABE223" w14:textId="77777777" w:rsidR="00EB5A4E" w:rsidRPr="00EB5A4E" w:rsidRDefault="00EB5A4E" w:rsidP="00EB5A4E">
      <w:pPr>
        <w:pStyle w:val="Sinespaciado"/>
        <w:rPr>
          <w:lang w:val="es-CL"/>
        </w:rPr>
      </w:pPr>
    </w:p>
    <w:p w14:paraId="30F3792C" w14:textId="77777777" w:rsidR="00EB5A4E" w:rsidRPr="00EB5A4E" w:rsidRDefault="00EB5A4E" w:rsidP="00EB5A4E">
      <w:pPr>
        <w:pStyle w:val="Sinespaciado"/>
        <w:rPr>
          <w:lang w:val="es-CL"/>
        </w:rPr>
      </w:pPr>
    </w:p>
    <w:p w14:paraId="48429830" w14:textId="77777777" w:rsidR="00EB5A4E" w:rsidRPr="00EB5A4E" w:rsidRDefault="00EB5A4E" w:rsidP="00EB5A4E">
      <w:pPr>
        <w:pStyle w:val="Sinespaciado"/>
        <w:rPr>
          <w:lang w:val="es-CL"/>
        </w:rPr>
      </w:pPr>
    </w:p>
    <w:p w14:paraId="3C3A6D2B" w14:textId="77777777" w:rsidR="00EB5A4E" w:rsidRPr="00EB5A4E" w:rsidRDefault="00EB5A4E" w:rsidP="00EB5A4E">
      <w:pPr>
        <w:pStyle w:val="Sinespaciado"/>
        <w:rPr>
          <w:lang w:val="es-CL"/>
        </w:rPr>
      </w:pPr>
    </w:p>
    <w:p w14:paraId="0D8FD50F" w14:textId="77777777" w:rsidR="00EB5A4E" w:rsidRPr="00EB5A4E" w:rsidRDefault="00EB5A4E" w:rsidP="00EB5A4E">
      <w:pPr>
        <w:pStyle w:val="Sinespaciado"/>
        <w:rPr>
          <w:lang w:val="es-CL"/>
        </w:rPr>
      </w:pPr>
    </w:p>
    <w:p w14:paraId="6B20A117" w14:textId="77777777" w:rsidR="00EB5A4E" w:rsidRPr="00EB5A4E" w:rsidRDefault="00EB5A4E" w:rsidP="00EB5A4E">
      <w:pPr>
        <w:pStyle w:val="Sinespaciado"/>
        <w:rPr>
          <w:lang w:val="es-CL"/>
        </w:rPr>
      </w:pPr>
    </w:p>
    <w:p w14:paraId="338312B2" w14:textId="77777777" w:rsidR="00EB5A4E" w:rsidRPr="00EB5A4E" w:rsidRDefault="00EB5A4E" w:rsidP="00EB5A4E">
      <w:pPr>
        <w:pStyle w:val="Sinespaciado"/>
        <w:rPr>
          <w:lang w:val="es-CL"/>
        </w:rPr>
      </w:pPr>
    </w:p>
    <w:p w14:paraId="7B8D0B48" w14:textId="77777777" w:rsidR="00EB5A4E" w:rsidRPr="00EB5A4E" w:rsidRDefault="00EB5A4E" w:rsidP="00EB5A4E">
      <w:pPr>
        <w:pStyle w:val="Sinespaciado"/>
        <w:rPr>
          <w:lang w:val="es-CL"/>
        </w:rPr>
      </w:pPr>
    </w:p>
    <w:p w14:paraId="508997C2" w14:textId="77777777" w:rsidR="00EB5A4E" w:rsidRPr="00EB5A4E" w:rsidRDefault="00EB5A4E" w:rsidP="00EB5A4E">
      <w:pPr>
        <w:pStyle w:val="Sinespaciado"/>
        <w:rPr>
          <w:lang w:val="es-CL"/>
        </w:rPr>
      </w:pPr>
    </w:p>
    <w:p w14:paraId="2F98952A" w14:textId="77777777" w:rsidR="00EB5A4E" w:rsidRPr="00EB5A4E" w:rsidRDefault="00EB5A4E" w:rsidP="00EB5A4E">
      <w:pPr>
        <w:pStyle w:val="Sinespaciado"/>
        <w:rPr>
          <w:lang w:val="es-CL"/>
        </w:rPr>
      </w:pPr>
    </w:p>
    <w:p w14:paraId="746E6B7F" w14:textId="77777777" w:rsidR="00EB5A4E" w:rsidRPr="00EB5A4E" w:rsidRDefault="00EB5A4E" w:rsidP="00EB5A4E">
      <w:pPr>
        <w:pStyle w:val="Sinespaciado"/>
        <w:rPr>
          <w:lang w:val="es-CL"/>
        </w:rPr>
      </w:pPr>
    </w:p>
    <w:p w14:paraId="7C83BC01" w14:textId="77777777" w:rsidR="00EB5A4E" w:rsidRPr="00EB5A4E" w:rsidRDefault="00EB5A4E" w:rsidP="00EB5A4E">
      <w:pPr>
        <w:pStyle w:val="Sinespaciado"/>
        <w:rPr>
          <w:lang w:val="es-CL"/>
        </w:rPr>
      </w:pPr>
    </w:p>
    <w:p w14:paraId="29583290" w14:textId="2F7A012D" w:rsidR="00EB5A4E" w:rsidRDefault="00EB5A4E" w:rsidP="00EB5A4E">
      <w:pPr>
        <w:pStyle w:val="Sinespaciado"/>
        <w:jc w:val="center"/>
        <w:rPr>
          <w:b/>
          <w:bCs/>
          <w:sz w:val="36"/>
          <w:szCs w:val="36"/>
          <w:lang w:val="es-CL"/>
        </w:rPr>
      </w:pPr>
      <w:r w:rsidRPr="00EB5A4E">
        <w:rPr>
          <w:b/>
          <w:bCs/>
          <w:sz w:val="36"/>
          <w:szCs w:val="36"/>
          <w:lang w:val="es-CL"/>
        </w:rPr>
        <w:t>Diseño de Solución</w:t>
      </w:r>
    </w:p>
    <w:p w14:paraId="42B873C2" w14:textId="77777777" w:rsidR="00EB5A4E" w:rsidRDefault="00EB5A4E" w:rsidP="00EB5A4E">
      <w:pPr>
        <w:pStyle w:val="Sinespaciado"/>
        <w:rPr>
          <w:lang w:val="es-CL"/>
        </w:rPr>
      </w:pPr>
    </w:p>
    <w:p w14:paraId="112BA40C" w14:textId="37850F97" w:rsidR="00EB5A4E" w:rsidRDefault="00EB5A4E" w:rsidP="00EB5A4E">
      <w:pPr>
        <w:pStyle w:val="Sinespaciado"/>
        <w:rPr>
          <w:lang w:val="es-CL"/>
        </w:rPr>
      </w:pPr>
      <w:r>
        <w:rPr>
          <w:lang w:val="es-CL"/>
        </w:rPr>
        <w:t>Hola</w:t>
      </w:r>
    </w:p>
    <w:p w14:paraId="413985BF" w14:textId="77777777" w:rsidR="00EB5A4E" w:rsidRDefault="00EB5A4E" w:rsidP="00EB5A4E">
      <w:pPr>
        <w:pStyle w:val="Sinespaciado"/>
        <w:rPr>
          <w:lang w:val="es-CL"/>
        </w:rPr>
      </w:pPr>
    </w:p>
    <w:p w14:paraId="0BA48BA8" w14:textId="77777777" w:rsidR="00EB5A4E" w:rsidRDefault="00EB5A4E" w:rsidP="00EB5A4E">
      <w:pPr>
        <w:pStyle w:val="Sinespaciado"/>
        <w:rPr>
          <w:lang w:val="es-CL"/>
        </w:rPr>
      </w:pPr>
    </w:p>
    <w:p w14:paraId="6BCD4611" w14:textId="77777777" w:rsidR="00EB5A4E" w:rsidRDefault="00EB5A4E" w:rsidP="00EB5A4E">
      <w:pPr>
        <w:pStyle w:val="Sinespaciado"/>
        <w:rPr>
          <w:lang w:val="es-CL"/>
        </w:rPr>
      </w:pPr>
    </w:p>
    <w:p w14:paraId="286078A0" w14:textId="77777777" w:rsidR="00EB5A4E" w:rsidRDefault="00EB5A4E" w:rsidP="00EB5A4E">
      <w:pPr>
        <w:pStyle w:val="Sinespaciado"/>
        <w:rPr>
          <w:lang w:val="es-CL"/>
        </w:rPr>
      </w:pPr>
    </w:p>
    <w:p w14:paraId="624C1F22" w14:textId="77777777" w:rsidR="00EB5A4E" w:rsidRDefault="00EB5A4E" w:rsidP="00EB5A4E">
      <w:pPr>
        <w:pStyle w:val="Sinespaciado"/>
        <w:rPr>
          <w:lang w:val="es-CL"/>
        </w:rPr>
      </w:pPr>
    </w:p>
    <w:p w14:paraId="215F4E99" w14:textId="77777777" w:rsidR="00EB5A4E" w:rsidRDefault="00EB5A4E" w:rsidP="00EB5A4E">
      <w:pPr>
        <w:pStyle w:val="Sinespaciado"/>
        <w:rPr>
          <w:lang w:val="es-CL"/>
        </w:rPr>
      </w:pPr>
    </w:p>
    <w:p w14:paraId="04C39B71" w14:textId="77777777" w:rsidR="00EB5A4E" w:rsidRDefault="00EB5A4E" w:rsidP="00EB5A4E">
      <w:pPr>
        <w:pStyle w:val="Sinespaciado"/>
        <w:rPr>
          <w:lang w:val="es-CL"/>
        </w:rPr>
      </w:pPr>
    </w:p>
    <w:p w14:paraId="27B5310D" w14:textId="77777777" w:rsidR="00EB5A4E" w:rsidRDefault="00EB5A4E" w:rsidP="00EB5A4E">
      <w:pPr>
        <w:pStyle w:val="Sinespaciado"/>
        <w:rPr>
          <w:lang w:val="es-CL"/>
        </w:rPr>
      </w:pPr>
    </w:p>
    <w:p w14:paraId="220768D3" w14:textId="77777777" w:rsidR="00EB5A4E" w:rsidRDefault="00EB5A4E" w:rsidP="00EB5A4E">
      <w:pPr>
        <w:pStyle w:val="Sinespaciado"/>
        <w:rPr>
          <w:lang w:val="es-CL"/>
        </w:rPr>
      </w:pPr>
    </w:p>
    <w:p w14:paraId="58B91596" w14:textId="77777777" w:rsidR="00EB5A4E" w:rsidRDefault="00EB5A4E" w:rsidP="00EB5A4E">
      <w:pPr>
        <w:pStyle w:val="Sinespaciado"/>
        <w:rPr>
          <w:lang w:val="es-CL"/>
        </w:rPr>
      </w:pPr>
    </w:p>
    <w:p w14:paraId="4591644D" w14:textId="77777777" w:rsidR="00904907" w:rsidRDefault="00904907" w:rsidP="00EB5A4E">
      <w:pPr>
        <w:pStyle w:val="Sinespaciado"/>
        <w:rPr>
          <w:lang w:val="es-CL"/>
        </w:rPr>
      </w:pPr>
    </w:p>
    <w:p w14:paraId="264D7A5D" w14:textId="77777777" w:rsidR="00904907" w:rsidRDefault="00904907" w:rsidP="00EB5A4E">
      <w:pPr>
        <w:pStyle w:val="Sinespaciado"/>
        <w:rPr>
          <w:lang w:val="es-CL"/>
        </w:rPr>
      </w:pPr>
    </w:p>
    <w:p w14:paraId="34DF9160" w14:textId="77777777" w:rsidR="00904907" w:rsidRDefault="00904907" w:rsidP="00EB5A4E">
      <w:pPr>
        <w:pStyle w:val="Sinespaciado"/>
        <w:rPr>
          <w:lang w:val="es-CL"/>
        </w:rPr>
      </w:pPr>
    </w:p>
    <w:p w14:paraId="3BA29029" w14:textId="77777777" w:rsidR="00904907" w:rsidRDefault="00904907" w:rsidP="00EB5A4E">
      <w:pPr>
        <w:pStyle w:val="Sinespaciado"/>
        <w:rPr>
          <w:lang w:val="es-CL"/>
        </w:rPr>
      </w:pPr>
    </w:p>
    <w:p w14:paraId="061E7D5B" w14:textId="77777777" w:rsidR="00904907" w:rsidRDefault="00904907" w:rsidP="00EB5A4E">
      <w:pPr>
        <w:pStyle w:val="Sinespaciado"/>
        <w:rPr>
          <w:lang w:val="es-CL"/>
        </w:rPr>
      </w:pPr>
    </w:p>
    <w:p w14:paraId="71C66462" w14:textId="77777777" w:rsidR="00904907" w:rsidRDefault="00904907" w:rsidP="00EB5A4E">
      <w:pPr>
        <w:pStyle w:val="Sinespaciado"/>
        <w:rPr>
          <w:lang w:val="es-CL"/>
        </w:rPr>
      </w:pPr>
    </w:p>
    <w:p w14:paraId="78D84710" w14:textId="77777777" w:rsidR="00904907" w:rsidRDefault="00904907" w:rsidP="00EB5A4E">
      <w:pPr>
        <w:pStyle w:val="Sinespaciado"/>
        <w:rPr>
          <w:lang w:val="es-CL"/>
        </w:rPr>
      </w:pPr>
    </w:p>
    <w:p w14:paraId="3E85E97A" w14:textId="77777777" w:rsidR="00904907" w:rsidRDefault="00904907" w:rsidP="00EB5A4E">
      <w:pPr>
        <w:pStyle w:val="Sinespaciado"/>
        <w:rPr>
          <w:lang w:val="es-CL"/>
        </w:rPr>
      </w:pPr>
    </w:p>
    <w:p w14:paraId="5D83797D" w14:textId="77777777" w:rsidR="00904907" w:rsidRDefault="00904907" w:rsidP="00EB5A4E">
      <w:pPr>
        <w:pStyle w:val="Sinespaciado"/>
        <w:rPr>
          <w:lang w:val="es-CL"/>
        </w:rPr>
      </w:pPr>
    </w:p>
    <w:p w14:paraId="6E3031E3" w14:textId="77777777" w:rsidR="00904907" w:rsidRDefault="00904907" w:rsidP="00EB5A4E">
      <w:pPr>
        <w:pStyle w:val="Sinespaciado"/>
        <w:rPr>
          <w:lang w:val="es-CL"/>
        </w:rPr>
      </w:pPr>
    </w:p>
    <w:p w14:paraId="1AA0186C" w14:textId="77777777" w:rsidR="00904907" w:rsidRDefault="00904907" w:rsidP="00EB5A4E">
      <w:pPr>
        <w:pStyle w:val="Sinespaciado"/>
        <w:rPr>
          <w:lang w:val="es-CL"/>
        </w:rPr>
      </w:pPr>
    </w:p>
    <w:p w14:paraId="49222B13" w14:textId="77777777" w:rsidR="00904907" w:rsidRDefault="00904907" w:rsidP="00EB5A4E">
      <w:pPr>
        <w:pStyle w:val="Sinespaciado"/>
        <w:rPr>
          <w:lang w:val="es-CL"/>
        </w:rPr>
      </w:pPr>
    </w:p>
    <w:p w14:paraId="7D99C62D" w14:textId="251D7DCD" w:rsidR="00904907" w:rsidRDefault="00904907" w:rsidP="00EB5A4E">
      <w:pPr>
        <w:pStyle w:val="Sinespaciado"/>
        <w:rPr>
          <w:sz w:val="28"/>
          <w:szCs w:val="28"/>
          <w:u w:val="single"/>
          <w:lang w:val="es-CL"/>
        </w:rPr>
      </w:pPr>
      <w:r w:rsidRPr="00904907">
        <w:rPr>
          <w:sz w:val="28"/>
          <w:szCs w:val="28"/>
          <w:u w:val="single"/>
          <w:lang w:val="es-CL"/>
        </w:rPr>
        <w:t>Aspectos de Implementación</w:t>
      </w:r>
    </w:p>
    <w:p w14:paraId="199F5090" w14:textId="2B45F81D" w:rsidR="00904907" w:rsidRDefault="00904907" w:rsidP="00EB5A4E">
      <w:pPr>
        <w:pStyle w:val="Sinespaciado"/>
        <w:rPr>
          <w:lang w:val="es-CL"/>
        </w:rPr>
      </w:pPr>
      <w:r>
        <w:rPr>
          <w:lang w:val="es-CL"/>
        </w:rPr>
        <w:t>Hola</w:t>
      </w:r>
    </w:p>
    <w:p w14:paraId="2849B0FD" w14:textId="77777777" w:rsidR="00904907" w:rsidRDefault="00904907" w:rsidP="00EB5A4E">
      <w:pPr>
        <w:pStyle w:val="Sinespaciado"/>
        <w:rPr>
          <w:lang w:val="es-CL"/>
        </w:rPr>
      </w:pPr>
    </w:p>
    <w:p w14:paraId="5AB72831" w14:textId="77777777" w:rsidR="00904907" w:rsidRDefault="00904907" w:rsidP="00EB5A4E">
      <w:pPr>
        <w:pStyle w:val="Sinespaciado"/>
        <w:rPr>
          <w:lang w:val="es-CL"/>
        </w:rPr>
      </w:pPr>
    </w:p>
    <w:p w14:paraId="3F088CDB" w14:textId="77777777" w:rsidR="00904907" w:rsidRDefault="00904907" w:rsidP="00EB5A4E">
      <w:pPr>
        <w:pStyle w:val="Sinespaciado"/>
        <w:rPr>
          <w:lang w:val="es-CL"/>
        </w:rPr>
      </w:pPr>
    </w:p>
    <w:p w14:paraId="4D581BDE" w14:textId="77777777" w:rsidR="00904907" w:rsidRDefault="00904907" w:rsidP="00EB5A4E">
      <w:pPr>
        <w:pStyle w:val="Sinespaciado"/>
        <w:rPr>
          <w:lang w:val="es-CL"/>
        </w:rPr>
      </w:pPr>
    </w:p>
    <w:p w14:paraId="7C462900" w14:textId="07812A32" w:rsidR="00904907" w:rsidRDefault="00904907" w:rsidP="00904907">
      <w:pPr>
        <w:pStyle w:val="Sinespaciado"/>
        <w:jc w:val="center"/>
        <w:rPr>
          <w:b/>
          <w:bCs/>
          <w:sz w:val="36"/>
          <w:szCs w:val="36"/>
          <w:lang w:val="es-CL"/>
        </w:rPr>
      </w:pPr>
      <w:r w:rsidRPr="00904907">
        <w:rPr>
          <w:b/>
          <w:bCs/>
          <w:sz w:val="36"/>
          <w:szCs w:val="36"/>
          <w:lang w:val="es-CL"/>
        </w:rPr>
        <w:t>Instrucciones de Uso</w:t>
      </w:r>
    </w:p>
    <w:p w14:paraId="09DF0D37" w14:textId="77777777" w:rsidR="00904907" w:rsidRDefault="00904907" w:rsidP="00904907">
      <w:pPr>
        <w:pStyle w:val="Sinespaciado"/>
        <w:rPr>
          <w:lang w:val="es-CL"/>
        </w:rPr>
      </w:pPr>
    </w:p>
    <w:p w14:paraId="2E6AD9F8" w14:textId="48125E71" w:rsidR="00904907" w:rsidRDefault="00904907" w:rsidP="00904907">
      <w:pPr>
        <w:pStyle w:val="Sinespaciado"/>
        <w:rPr>
          <w:lang w:val="es-CL"/>
        </w:rPr>
      </w:pPr>
      <w:r>
        <w:rPr>
          <w:lang w:val="es-CL"/>
        </w:rPr>
        <w:t>Hola</w:t>
      </w:r>
    </w:p>
    <w:p w14:paraId="2B25F41C" w14:textId="77777777" w:rsidR="00904907" w:rsidRDefault="00904907" w:rsidP="00904907">
      <w:pPr>
        <w:pStyle w:val="Sinespaciado"/>
        <w:rPr>
          <w:lang w:val="es-CL"/>
        </w:rPr>
      </w:pPr>
    </w:p>
    <w:p w14:paraId="687EA5B4" w14:textId="77777777" w:rsidR="00904907" w:rsidRDefault="00904907" w:rsidP="00904907">
      <w:pPr>
        <w:pStyle w:val="Sinespaciado"/>
        <w:rPr>
          <w:lang w:val="es-CL"/>
        </w:rPr>
      </w:pPr>
    </w:p>
    <w:p w14:paraId="0878F91A" w14:textId="77777777" w:rsidR="00904907" w:rsidRDefault="00904907" w:rsidP="00904907">
      <w:pPr>
        <w:pStyle w:val="Sinespaciado"/>
        <w:rPr>
          <w:lang w:val="es-CL"/>
        </w:rPr>
      </w:pPr>
    </w:p>
    <w:p w14:paraId="22A0DF0A" w14:textId="77777777" w:rsidR="00904907" w:rsidRDefault="00904907" w:rsidP="00904907">
      <w:pPr>
        <w:pStyle w:val="Sinespaciado"/>
        <w:rPr>
          <w:lang w:val="es-CL"/>
        </w:rPr>
      </w:pPr>
    </w:p>
    <w:p w14:paraId="65440DB9" w14:textId="77777777" w:rsidR="00904907" w:rsidRDefault="00904907" w:rsidP="00904907">
      <w:pPr>
        <w:pStyle w:val="Sinespaciado"/>
        <w:rPr>
          <w:lang w:val="es-CL"/>
        </w:rPr>
      </w:pPr>
    </w:p>
    <w:p w14:paraId="75A76BDC" w14:textId="77777777" w:rsidR="00904907" w:rsidRDefault="00904907" w:rsidP="00904907">
      <w:pPr>
        <w:pStyle w:val="Sinespaciado"/>
        <w:rPr>
          <w:lang w:val="es-CL"/>
        </w:rPr>
      </w:pPr>
    </w:p>
    <w:p w14:paraId="1AF5D02C" w14:textId="77777777" w:rsidR="00904907" w:rsidRDefault="00904907" w:rsidP="00904907">
      <w:pPr>
        <w:pStyle w:val="Sinespaciado"/>
        <w:rPr>
          <w:lang w:val="es-CL"/>
        </w:rPr>
      </w:pPr>
    </w:p>
    <w:p w14:paraId="237433CF" w14:textId="77777777" w:rsidR="00904907" w:rsidRDefault="00904907" w:rsidP="00904907">
      <w:pPr>
        <w:pStyle w:val="Sinespaciado"/>
        <w:rPr>
          <w:lang w:val="es-CL"/>
        </w:rPr>
      </w:pPr>
    </w:p>
    <w:p w14:paraId="274C5E37" w14:textId="77777777" w:rsidR="00904907" w:rsidRDefault="00904907" w:rsidP="00904907">
      <w:pPr>
        <w:pStyle w:val="Sinespaciado"/>
        <w:rPr>
          <w:lang w:val="es-CL"/>
        </w:rPr>
      </w:pPr>
    </w:p>
    <w:p w14:paraId="6FAA2955" w14:textId="77777777" w:rsidR="00904907" w:rsidRDefault="00904907" w:rsidP="00904907">
      <w:pPr>
        <w:pStyle w:val="Sinespaciado"/>
        <w:rPr>
          <w:lang w:val="es-CL"/>
        </w:rPr>
      </w:pPr>
    </w:p>
    <w:p w14:paraId="26E14DA0" w14:textId="77777777" w:rsidR="00904907" w:rsidRDefault="00904907" w:rsidP="00904907">
      <w:pPr>
        <w:pStyle w:val="Sinespaciado"/>
        <w:rPr>
          <w:lang w:val="es-CL"/>
        </w:rPr>
      </w:pPr>
    </w:p>
    <w:p w14:paraId="3BDA117A" w14:textId="77777777" w:rsidR="00904907" w:rsidRDefault="00904907" w:rsidP="00904907">
      <w:pPr>
        <w:pStyle w:val="Sinespaciado"/>
        <w:rPr>
          <w:lang w:val="es-CL"/>
        </w:rPr>
      </w:pPr>
    </w:p>
    <w:p w14:paraId="3E108224" w14:textId="77777777" w:rsidR="00904907" w:rsidRDefault="00904907" w:rsidP="00904907">
      <w:pPr>
        <w:pStyle w:val="Sinespaciado"/>
        <w:rPr>
          <w:lang w:val="es-CL"/>
        </w:rPr>
      </w:pPr>
    </w:p>
    <w:p w14:paraId="0B7F48E1" w14:textId="77777777" w:rsidR="00904907" w:rsidRDefault="00904907" w:rsidP="00904907">
      <w:pPr>
        <w:pStyle w:val="Sinespaciado"/>
        <w:rPr>
          <w:lang w:val="es-CL"/>
        </w:rPr>
      </w:pPr>
    </w:p>
    <w:p w14:paraId="1F142DCC" w14:textId="77777777" w:rsidR="00904907" w:rsidRDefault="00904907" w:rsidP="00904907">
      <w:pPr>
        <w:pStyle w:val="Sinespaciado"/>
        <w:rPr>
          <w:lang w:val="es-CL"/>
        </w:rPr>
      </w:pPr>
    </w:p>
    <w:p w14:paraId="46D03F27" w14:textId="77777777" w:rsidR="00904907" w:rsidRDefault="00904907" w:rsidP="00904907">
      <w:pPr>
        <w:pStyle w:val="Sinespaciado"/>
        <w:rPr>
          <w:lang w:val="es-CL"/>
        </w:rPr>
      </w:pPr>
    </w:p>
    <w:p w14:paraId="116A9257" w14:textId="5B2B133F" w:rsidR="00904907" w:rsidRPr="00904907" w:rsidRDefault="00904907" w:rsidP="00904907">
      <w:pPr>
        <w:pStyle w:val="Sinespaciado"/>
        <w:rPr>
          <w:sz w:val="28"/>
          <w:szCs w:val="28"/>
          <w:u w:val="single"/>
          <w:lang w:val="es-CL"/>
        </w:rPr>
      </w:pPr>
      <w:r w:rsidRPr="00904907">
        <w:rPr>
          <w:sz w:val="28"/>
          <w:szCs w:val="28"/>
          <w:u w:val="single"/>
          <w:lang w:val="es-CL"/>
        </w:rPr>
        <w:t>Resultados y Autoevaluación</w:t>
      </w:r>
    </w:p>
    <w:p w14:paraId="362EFC20" w14:textId="297FA2BE" w:rsidR="00904907" w:rsidRDefault="00904907" w:rsidP="00904907">
      <w:pPr>
        <w:pStyle w:val="Sinespaciado"/>
        <w:rPr>
          <w:lang w:val="es-CL"/>
        </w:rPr>
      </w:pPr>
      <w:r>
        <w:rPr>
          <w:lang w:val="es-CL"/>
        </w:rPr>
        <w:t>Hola</w:t>
      </w:r>
    </w:p>
    <w:p w14:paraId="4539307C" w14:textId="77777777" w:rsidR="00904907" w:rsidRDefault="00904907" w:rsidP="00904907">
      <w:pPr>
        <w:pStyle w:val="Sinespaciado"/>
        <w:rPr>
          <w:lang w:val="es-CL"/>
        </w:rPr>
      </w:pPr>
    </w:p>
    <w:p w14:paraId="7FC378F9" w14:textId="77777777" w:rsidR="00904907" w:rsidRDefault="00904907" w:rsidP="00904907">
      <w:pPr>
        <w:pStyle w:val="Sinespaciado"/>
        <w:rPr>
          <w:lang w:val="es-CL"/>
        </w:rPr>
      </w:pPr>
    </w:p>
    <w:p w14:paraId="50B6DD23" w14:textId="77777777" w:rsidR="00904907" w:rsidRDefault="00904907" w:rsidP="00904907">
      <w:pPr>
        <w:pStyle w:val="Sinespaciado"/>
        <w:rPr>
          <w:sz w:val="28"/>
          <w:szCs w:val="28"/>
          <w:u w:val="single"/>
          <w:lang w:val="es-CL"/>
        </w:rPr>
      </w:pPr>
    </w:p>
    <w:p w14:paraId="64D60CB0" w14:textId="77777777" w:rsidR="00904907" w:rsidRDefault="00904907" w:rsidP="00904907">
      <w:pPr>
        <w:pStyle w:val="Sinespaciado"/>
        <w:rPr>
          <w:sz w:val="28"/>
          <w:szCs w:val="28"/>
          <w:u w:val="single"/>
          <w:lang w:val="es-CL"/>
        </w:rPr>
      </w:pPr>
    </w:p>
    <w:p w14:paraId="1C0B10F8" w14:textId="124E671A" w:rsidR="00904907" w:rsidRDefault="00904907" w:rsidP="00904907">
      <w:pPr>
        <w:pStyle w:val="Sinespaciado"/>
        <w:rPr>
          <w:sz w:val="28"/>
          <w:szCs w:val="28"/>
          <w:u w:val="single"/>
          <w:lang w:val="es-CL"/>
        </w:rPr>
      </w:pPr>
      <w:r w:rsidRPr="00904907">
        <w:rPr>
          <w:sz w:val="28"/>
          <w:szCs w:val="28"/>
          <w:u w:val="single"/>
          <w:lang w:val="es-CL"/>
        </w:rPr>
        <w:t>Conclusiones del Trabajo</w:t>
      </w:r>
    </w:p>
    <w:p w14:paraId="5FC3649F" w14:textId="6862B020" w:rsidR="00904907" w:rsidRDefault="00904907" w:rsidP="00904907">
      <w:pPr>
        <w:pStyle w:val="Sinespaciado"/>
        <w:rPr>
          <w:lang w:val="es-CL"/>
        </w:rPr>
      </w:pPr>
      <w:r>
        <w:rPr>
          <w:lang w:val="es-CL"/>
        </w:rPr>
        <w:t>Hola</w:t>
      </w:r>
    </w:p>
    <w:p w14:paraId="32BC2D85" w14:textId="77777777" w:rsidR="00904907" w:rsidRDefault="00904907" w:rsidP="00904907">
      <w:pPr>
        <w:pStyle w:val="Sinespaciado"/>
        <w:rPr>
          <w:lang w:val="es-CL"/>
        </w:rPr>
      </w:pPr>
    </w:p>
    <w:p w14:paraId="2A11084A" w14:textId="77777777" w:rsidR="00904907" w:rsidRDefault="00904907" w:rsidP="00904907">
      <w:pPr>
        <w:pStyle w:val="Sinespaciado"/>
        <w:rPr>
          <w:lang w:val="es-CL"/>
        </w:rPr>
      </w:pPr>
    </w:p>
    <w:p w14:paraId="12380917" w14:textId="77777777" w:rsidR="00904907" w:rsidRDefault="00904907" w:rsidP="00904907">
      <w:pPr>
        <w:pStyle w:val="Sinespaciado"/>
        <w:rPr>
          <w:lang w:val="es-CL"/>
        </w:rPr>
      </w:pPr>
    </w:p>
    <w:p w14:paraId="3A00F57B" w14:textId="77777777" w:rsidR="00904907" w:rsidRDefault="00904907" w:rsidP="00904907">
      <w:pPr>
        <w:pStyle w:val="Sinespaciado"/>
        <w:rPr>
          <w:lang w:val="es-CL"/>
        </w:rPr>
      </w:pPr>
    </w:p>
    <w:p w14:paraId="2508E8C4" w14:textId="77777777" w:rsidR="00904907" w:rsidRDefault="00904907" w:rsidP="00904907">
      <w:pPr>
        <w:pStyle w:val="Sinespaciado"/>
        <w:rPr>
          <w:lang w:val="es-CL"/>
        </w:rPr>
      </w:pPr>
    </w:p>
    <w:p w14:paraId="7C359F45" w14:textId="77777777" w:rsidR="00904907" w:rsidRDefault="00904907" w:rsidP="00904907">
      <w:pPr>
        <w:pStyle w:val="Sinespaciado"/>
        <w:rPr>
          <w:lang w:val="es-CL"/>
        </w:rPr>
      </w:pPr>
    </w:p>
    <w:p w14:paraId="25CDA844" w14:textId="77777777" w:rsidR="00904907" w:rsidRDefault="00904907" w:rsidP="00904907">
      <w:pPr>
        <w:pStyle w:val="Sinespaciado"/>
        <w:rPr>
          <w:lang w:val="es-CL"/>
        </w:rPr>
      </w:pPr>
    </w:p>
    <w:p w14:paraId="35B47BC0" w14:textId="77777777" w:rsidR="00904907" w:rsidRDefault="00904907" w:rsidP="00904907">
      <w:pPr>
        <w:pStyle w:val="Sinespaciado"/>
        <w:rPr>
          <w:lang w:val="es-CL"/>
        </w:rPr>
      </w:pPr>
    </w:p>
    <w:p w14:paraId="56769BFB" w14:textId="77777777" w:rsidR="00904907" w:rsidRDefault="00904907" w:rsidP="00904907">
      <w:pPr>
        <w:pStyle w:val="Sinespaciado"/>
        <w:rPr>
          <w:lang w:val="es-CL"/>
        </w:rPr>
      </w:pPr>
    </w:p>
    <w:p w14:paraId="15E02038" w14:textId="77777777" w:rsidR="00904907" w:rsidRDefault="00904907" w:rsidP="00904907">
      <w:pPr>
        <w:pStyle w:val="Sinespaciado"/>
        <w:rPr>
          <w:lang w:val="es-CL"/>
        </w:rPr>
      </w:pPr>
    </w:p>
    <w:p w14:paraId="1C08F4BA" w14:textId="77777777" w:rsidR="00904907" w:rsidRDefault="00904907" w:rsidP="00904907">
      <w:pPr>
        <w:pStyle w:val="Sinespaciado"/>
        <w:rPr>
          <w:lang w:val="es-CL"/>
        </w:rPr>
      </w:pPr>
    </w:p>
    <w:p w14:paraId="2953BE56" w14:textId="77777777" w:rsidR="00904907" w:rsidRDefault="00904907" w:rsidP="00904907">
      <w:pPr>
        <w:pStyle w:val="Sinespaciado"/>
        <w:rPr>
          <w:lang w:val="es-CL"/>
        </w:rPr>
      </w:pPr>
    </w:p>
    <w:p w14:paraId="49FFD685" w14:textId="77777777" w:rsidR="00904907" w:rsidRDefault="00904907" w:rsidP="00904907">
      <w:pPr>
        <w:pStyle w:val="Sinespaciado"/>
        <w:rPr>
          <w:lang w:val="es-CL"/>
        </w:rPr>
      </w:pPr>
    </w:p>
    <w:p w14:paraId="7AD003F2" w14:textId="77777777" w:rsidR="00904907" w:rsidRDefault="00904907" w:rsidP="00904907">
      <w:pPr>
        <w:pStyle w:val="Sinespaciado"/>
        <w:rPr>
          <w:lang w:val="es-CL"/>
        </w:rPr>
      </w:pPr>
    </w:p>
    <w:p w14:paraId="09A6937E" w14:textId="77777777" w:rsidR="00904907" w:rsidRDefault="00904907" w:rsidP="00904907">
      <w:pPr>
        <w:pStyle w:val="Sinespaciado"/>
        <w:rPr>
          <w:lang w:val="es-CL"/>
        </w:rPr>
      </w:pPr>
    </w:p>
    <w:p w14:paraId="61685023" w14:textId="77777777" w:rsidR="00904907" w:rsidRDefault="00904907" w:rsidP="00904907">
      <w:pPr>
        <w:pStyle w:val="Sinespaciado"/>
        <w:rPr>
          <w:lang w:val="es-CL"/>
        </w:rPr>
      </w:pPr>
    </w:p>
    <w:p w14:paraId="4E4FC05A" w14:textId="77777777" w:rsidR="00904907" w:rsidRDefault="00904907" w:rsidP="00904907">
      <w:pPr>
        <w:pStyle w:val="Sinespaciado"/>
        <w:rPr>
          <w:lang w:val="es-CL"/>
        </w:rPr>
      </w:pPr>
    </w:p>
    <w:p w14:paraId="7B3307A9" w14:textId="77777777" w:rsidR="00904907" w:rsidRDefault="00904907" w:rsidP="00904907">
      <w:pPr>
        <w:pStyle w:val="Sinespaciado"/>
        <w:rPr>
          <w:lang w:val="es-CL"/>
        </w:rPr>
      </w:pPr>
    </w:p>
    <w:p w14:paraId="47F0ED17" w14:textId="77777777" w:rsidR="00904907" w:rsidRDefault="00904907" w:rsidP="00904907">
      <w:pPr>
        <w:pStyle w:val="Sinespaciado"/>
        <w:rPr>
          <w:lang w:val="es-CL"/>
        </w:rPr>
      </w:pPr>
    </w:p>
    <w:p w14:paraId="786910C8" w14:textId="5C7DD359" w:rsidR="00904907" w:rsidRDefault="00904907" w:rsidP="00904907">
      <w:pPr>
        <w:pStyle w:val="Sinespaciado"/>
        <w:jc w:val="center"/>
        <w:rPr>
          <w:b/>
          <w:bCs/>
          <w:sz w:val="36"/>
          <w:szCs w:val="36"/>
          <w:lang w:val="es-CL"/>
        </w:rPr>
      </w:pPr>
      <w:r w:rsidRPr="00904907">
        <w:rPr>
          <w:b/>
          <w:bCs/>
          <w:sz w:val="36"/>
          <w:szCs w:val="36"/>
          <w:lang w:val="es-CL"/>
        </w:rPr>
        <w:t>Referencias</w:t>
      </w:r>
    </w:p>
    <w:p w14:paraId="530F436C" w14:textId="77777777" w:rsidR="00904907" w:rsidRDefault="00904907" w:rsidP="00904907">
      <w:pPr>
        <w:pStyle w:val="Sinespaciado"/>
        <w:rPr>
          <w:lang w:val="es-CL"/>
        </w:rPr>
      </w:pPr>
    </w:p>
    <w:p w14:paraId="3ED72E62" w14:textId="40D3D433" w:rsidR="00904907" w:rsidRPr="00904907" w:rsidRDefault="00904907" w:rsidP="00904907">
      <w:pPr>
        <w:pStyle w:val="Sinespaciado"/>
        <w:rPr>
          <w:lang w:val="es-CL"/>
        </w:rPr>
      </w:pPr>
      <w:r>
        <w:rPr>
          <w:lang w:val="es-CL"/>
        </w:rPr>
        <w:t>Hola</w:t>
      </w:r>
    </w:p>
    <w:sectPr w:rsidR="00904907" w:rsidRPr="00904907" w:rsidSect="002C37BD">
      <w:headerReference w:type="default" r:id="rId11"/>
      <w:headerReference w:type="first" r:id="rId12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2B626" w14:textId="77777777" w:rsidR="00D40AF4" w:rsidRPr="00EB5A4E" w:rsidRDefault="00D40AF4">
      <w:pPr>
        <w:spacing w:line="240" w:lineRule="auto"/>
      </w:pPr>
      <w:r w:rsidRPr="00EB5A4E">
        <w:separator/>
      </w:r>
    </w:p>
    <w:p w14:paraId="76C290D7" w14:textId="77777777" w:rsidR="00D40AF4" w:rsidRPr="00EB5A4E" w:rsidRDefault="00D40AF4"/>
  </w:endnote>
  <w:endnote w:type="continuationSeparator" w:id="0">
    <w:p w14:paraId="01FAA6B2" w14:textId="77777777" w:rsidR="00D40AF4" w:rsidRPr="00EB5A4E" w:rsidRDefault="00D40AF4">
      <w:pPr>
        <w:spacing w:line="240" w:lineRule="auto"/>
      </w:pPr>
      <w:r w:rsidRPr="00EB5A4E">
        <w:continuationSeparator/>
      </w:r>
    </w:p>
    <w:p w14:paraId="07D9A095" w14:textId="77777777" w:rsidR="00D40AF4" w:rsidRPr="00EB5A4E" w:rsidRDefault="00D40A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E2DE2" w14:textId="77777777" w:rsidR="00D40AF4" w:rsidRPr="00EB5A4E" w:rsidRDefault="00D40AF4">
      <w:pPr>
        <w:spacing w:line="240" w:lineRule="auto"/>
      </w:pPr>
      <w:r w:rsidRPr="00EB5A4E">
        <w:separator/>
      </w:r>
    </w:p>
    <w:p w14:paraId="0E4336DC" w14:textId="77777777" w:rsidR="00D40AF4" w:rsidRPr="00EB5A4E" w:rsidRDefault="00D40AF4"/>
  </w:footnote>
  <w:footnote w:type="continuationSeparator" w:id="0">
    <w:p w14:paraId="5BFDF3A4" w14:textId="77777777" w:rsidR="00D40AF4" w:rsidRPr="00EB5A4E" w:rsidRDefault="00D40AF4">
      <w:pPr>
        <w:spacing w:line="240" w:lineRule="auto"/>
      </w:pPr>
      <w:r w:rsidRPr="00EB5A4E">
        <w:continuationSeparator/>
      </w:r>
    </w:p>
    <w:p w14:paraId="3878C8CC" w14:textId="77777777" w:rsidR="00D40AF4" w:rsidRPr="00EB5A4E" w:rsidRDefault="00D40A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213EC" w14:textId="1AAC7C30" w:rsidR="00E81978" w:rsidRPr="00EB5A4E" w:rsidRDefault="00904907">
    <w:pPr>
      <w:pStyle w:val="Encabezado"/>
    </w:pPr>
    <w:sdt>
      <w:sdtPr>
        <w:rPr>
          <w:rStyle w:val="Textoennegrita"/>
        </w:rPr>
        <w:alias w:val="Encabezado"/>
        <w:tag w:val=""/>
        <w:id w:val="12739865"/>
        <w:placeholder>
          <w:docPart w:val="15356840EA47446F8F367CE8568FCC2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D40AF4" w:rsidRPr="00EB5A4E">
          <w:rPr>
            <w:rStyle w:val="Textoennegrita"/>
          </w:rPr>
          <w:t>Paradigmas de Programación</w:t>
        </w:r>
      </w:sdtContent>
    </w:sdt>
    <w:r w:rsidR="005D3A03" w:rsidRPr="00EB5A4E">
      <w:rPr>
        <w:rStyle w:val="Textoennegrita"/>
        <w:lang w:bidi="es-ES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ACB8C" w14:textId="41E8BF3A" w:rsidR="00E81978" w:rsidRPr="00EB5A4E" w:rsidRDefault="00904907">
    <w:pPr>
      <w:pStyle w:val="Encabezado"/>
      <w:rPr>
        <w:rStyle w:val="Textoennegrita"/>
      </w:rPr>
    </w:pPr>
    <w:sdt>
      <w:sdtPr>
        <w:rPr>
          <w:rStyle w:val="Textoennegrita"/>
        </w:rPr>
        <w:alias w:val="Encabezado"/>
        <w:tag w:val=""/>
        <w:id w:val="-696842620"/>
        <w:placeholder>
          <w:docPart w:val="291596733808458DA9D4D39CFE8F89C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D40AF4" w:rsidRPr="00EB5A4E">
          <w:rPr>
            <w:rStyle w:val="Textoennegrita"/>
          </w:rPr>
          <w:t>Paradigmas de Programación</w:t>
        </w:r>
      </w:sdtContent>
    </w:sdt>
    <w:r w:rsidR="005D3A03" w:rsidRPr="00EB5A4E">
      <w:rPr>
        <w:rStyle w:val="Textoennegrita"/>
        <w:lang w:bidi="es-ES"/>
      </w:rPr>
      <w:ptab w:relativeTo="margin" w:alignment="right" w:leader="none"/>
    </w:r>
    <w:r w:rsidR="005D3A03" w:rsidRPr="00EB5A4E">
      <w:rPr>
        <w:rStyle w:val="Textoennegrita"/>
        <w:lang w:bidi="es-ES"/>
      </w:rPr>
      <w:fldChar w:fldCharType="begin"/>
    </w:r>
    <w:r w:rsidR="005D3A03" w:rsidRPr="00EB5A4E">
      <w:rPr>
        <w:rStyle w:val="Textoennegrita"/>
        <w:lang w:bidi="es-ES"/>
      </w:rPr>
      <w:instrText xml:space="preserve"> PAGE   \* MERGEFORMAT </w:instrText>
    </w:r>
    <w:r w:rsidR="005D3A03" w:rsidRPr="00EB5A4E">
      <w:rPr>
        <w:rStyle w:val="Textoennegrita"/>
        <w:lang w:bidi="es-ES"/>
      </w:rPr>
      <w:fldChar w:fldCharType="separate"/>
    </w:r>
    <w:r w:rsidR="000D3F41" w:rsidRPr="00EB5A4E">
      <w:rPr>
        <w:rStyle w:val="Textoennegrita"/>
        <w:lang w:bidi="es-ES"/>
      </w:rPr>
      <w:t>1</w:t>
    </w:r>
    <w:r w:rsidR="005D3A03" w:rsidRPr="00EB5A4E">
      <w:rPr>
        <w:rStyle w:val="Textoennegrita"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5489093">
    <w:abstractNumId w:val="9"/>
  </w:num>
  <w:num w:numId="2" w16cid:durableId="1280065073">
    <w:abstractNumId w:val="7"/>
  </w:num>
  <w:num w:numId="3" w16cid:durableId="2047632695">
    <w:abstractNumId w:val="6"/>
  </w:num>
  <w:num w:numId="4" w16cid:durableId="213083947">
    <w:abstractNumId w:val="5"/>
  </w:num>
  <w:num w:numId="5" w16cid:durableId="1090853913">
    <w:abstractNumId w:val="4"/>
  </w:num>
  <w:num w:numId="6" w16cid:durableId="441851244">
    <w:abstractNumId w:val="8"/>
  </w:num>
  <w:num w:numId="7" w16cid:durableId="1558971930">
    <w:abstractNumId w:val="3"/>
  </w:num>
  <w:num w:numId="8" w16cid:durableId="1935817727">
    <w:abstractNumId w:val="2"/>
  </w:num>
  <w:num w:numId="9" w16cid:durableId="1743796381">
    <w:abstractNumId w:val="1"/>
  </w:num>
  <w:num w:numId="10" w16cid:durableId="1663073379">
    <w:abstractNumId w:val="0"/>
  </w:num>
  <w:num w:numId="11" w16cid:durableId="706950526">
    <w:abstractNumId w:val="9"/>
    <w:lvlOverride w:ilvl="0">
      <w:startOverride w:val="1"/>
    </w:lvlOverride>
  </w:num>
  <w:num w:numId="12" w16cid:durableId="1558197915">
    <w:abstractNumId w:val="13"/>
  </w:num>
  <w:num w:numId="13" w16cid:durableId="356346458">
    <w:abstractNumId w:val="11"/>
  </w:num>
  <w:num w:numId="14" w16cid:durableId="1275986890">
    <w:abstractNumId w:val="10"/>
  </w:num>
  <w:num w:numId="15" w16cid:durableId="17249888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F4"/>
    <w:rsid w:val="00004CE2"/>
    <w:rsid w:val="00031A95"/>
    <w:rsid w:val="000D3F41"/>
    <w:rsid w:val="001F0C14"/>
    <w:rsid w:val="00233FB7"/>
    <w:rsid w:val="002B1EF5"/>
    <w:rsid w:val="002C37BD"/>
    <w:rsid w:val="00355DCA"/>
    <w:rsid w:val="0038635C"/>
    <w:rsid w:val="00502417"/>
    <w:rsid w:val="00551A02"/>
    <w:rsid w:val="005534FA"/>
    <w:rsid w:val="005D3A03"/>
    <w:rsid w:val="006467CE"/>
    <w:rsid w:val="006E6B83"/>
    <w:rsid w:val="008002C0"/>
    <w:rsid w:val="00830316"/>
    <w:rsid w:val="00844E96"/>
    <w:rsid w:val="008C5323"/>
    <w:rsid w:val="00904907"/>
    <w:rsid w:val="009A6A3B"/>
    <w:rsid w:val="00AB5BA3"/>
    <w:rsid w:val="00AF2C87"/>
    <w:rsid w:val="00B0168E"/>
    <w:rsid w:val="00B823AA"/>
    <w:rsid w:val="00BA45DB"/>
    <w:rsid w:val="00BF4184"/>
    <w:rsid w:val="00C0601E"/>
    <w:rsid w:val="00C31D30"/>
    <w:rsid w:val="00CD6E39"/>
    <w:rsid w:val="00CF6E91"/>
    <w:rsid w:val="00D40AF4"/>
    <w:rsid w:val="00D4745D"/>
    <w:rsid w:val="00D85B68"/>
    <w:rsid w:val="00E6004D"/>
    <w:rsid w:val="00E81978"/>
    <w:rsid w:val="00EB5A4E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5A34C"/>
  <w15:chartTrackingRefBased/>
  <w15:docId w15:val="{152FA148-56E4-427C-AA9D-4BB7BD69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  <w:lang w:val="es-CL"/>
    </w:rPr>
  </w:style>
  <w:style w:type="paragraph" w:styleId="Ttulo1">
    <w:name w:val="heading 1"/>
    <w:basedOn w:val="Normal"/>
    <w:next w:val="Normal"/>
    <w:link w:val="Ttulo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No Indent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o\AppData\Local\Microsoft\Office\16.0\DTS\es-CL%7b7ED66E53-4322-47C9-81E9-E40A844A5077%7d\%7bC292D6D9-B151-4D15-9B91-4C4F866A6177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C8474DDE51450695F62BA15191A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C46AB-5A9C-46E3-B1C4-0B793DF0FDC7}"/>
      </w:docPartPr>
      <w:docPartBody>
        <w:p w:rsidR="002C6C56" w:rsidRDefault="002C6C56">
          <w:pPr>
            <w:pStyle w:val="78C8474DDE51450695F62BA15191A527"/>
          </w:pPr>
          <w:r w:rsidRPr="00AB5BA3">
            <w:rPr>
              <w:lang w:bidi="es-ES"/>
            </w:rPr>
            <w:t xml:space="preserve">[Título aquí, </w:t>
          </w:r>
          <w:r w:rsidRPr="00AB5BA3">
            <w:rPr>
              <w:lang w:bidi="es-ES"/>
            </w:rPr>
            <w:t>hasta 12 palabras, en una o dos líneas]</w:t>
          </w:r>
        </w:p>
      </w:docPartBody>
    </w:docPart>
    <w:docPart>
      <w:docPartPr>
        <w:name w:val="15356840EA47446F8F367CE8568FC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89A89-8024-4DAD-B916-4D0A224A8168}"/>
      </w:docPartPr>
      <w:docPartBody>
        <w:p w:rsidR="002C6C56" w:rsidRDefault="002C6C56">
          <w:pPr>
            <w:pStyle w:val="15356840EA47446F8F367CE8568FCC2F"/>
          </w:pPr>
          <w:r w:rsidRPr="00AB5BA3">
            <w:rPr>
              <w:lang w:bidi="es-ES"/>
            </w:rPr>
            <w:t>Título de ilustraciones:</w:t>
          </w:r>
        </w:p>
      </w:docPartBody>
    </w:docPart>
    <w:docPart>
      <w:docPartPr>
        <w:name w:val="291596733808458DA9D4D39CFE8F8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79A2D-6C75-402F-A571-69681DF740EF}"/>
      </w:docPartPr>
      <w:docPartBody>
        <w:p w:rsidR="002C6C56" w:rsidRDefault="002C6C56">
          <w:pPr>
            <w:pStyle w:val="291596733808458DA9D4D39CFE8F89CB"/>
          </w:pPr>
          <w:r w:rsidRPr="00AB5BA3">
            <w:rPr>
              <w:lang w:bidi="es-ES"/>
            </w:rPr>
            <w:t>[Incluya todas las ilustraciones en su propia sección, después de las referencias (y, si corresponde, de las notas al pie y las tablas). Incluya un título numerado para cada ilustración. Use el estilo de tabla o ilustración para agregar fácilmente espaciado entre la ilustración y el título.]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56"/>
    <w:rsid w:val="00031A95"/>
    <w:rsid w:val="002C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C8474DDE51450695F62BA15191A527">
    <w:name w:val="78C8474DDE51450695F62BA15191A527"/>
  </w:style>
  <w:style w:type="paragraph" w:customStyle="1" w:styleId="E44E8D178FE24ED69859D9B0413194E3">
    <w:name w:val="E44E8D178FE24ED69859D9B0413194E3"/>
  </w:style>
  <w:style w:type="paragraph" w:customStyle="1" w:styleId="045BDA68AE50415486C70CA0B0791B1A">
    <w:name w:val="045BDA68AE50415486C70CA0B0791B1A"/>
  </w:style>
  <w:style w:type="paragraph" w:customStyle="1" w:styleId="1B721D288065442E8F707E2E7D89D1D0">
    <w:name w:val="1B721D288065442E8F707E2E7D89D1D0"/>
  </w:style>
  <w:style w:type="paragraph" w:customStyle="1" w:styleId="B7E1AB4745FD41459E97D031CCCAA1B8">
    <w:name w:val="B7E1AB4745FD41459E97D031CCCAA1B8"/>
  </w:style>
  <w:style w:type="paragraph" w:customStyle="1" w:styleId="ACBC112F1AAE4D2F8998884197E70E11">
    <w:name w:val="ACBC112F1AAE4D2F8998884197E70E11"/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paragraph" w:customStyle="1" w:styleId="D22F6D8BC4A2424181D6958800773488">
    <w:name w:val="D22F6D8BC4A2424181D6958800773488"/>
  </w:style>
  <w:style w:type="paragraph" w:customStyle="1" w:styleId="3B2C08A3ADE04C329257793735CEBEF3">
    <w:name w:val="3B2C08A3ADE04C329257793735CEBEF3"/>
  </w:style>
  <w:style w:type="paragraph" w:customStyle="1" w:styleId="A48135D4F4E54DEBBDF59D70E1725755">
    <w:name w:val="A48135D4F4E54DEBBDF59D70E1725755"/>
  </w:style>
  <w:style w:type="paragraph" w:customStyle="1" w:styleId="D99A57164D9A4A2380D7AAA5F1A19424">
    <w:name w:val="D99A57164D9A4A2380D7AAA5F1A19424"/>
  </w:style>
  <w:style w:type="paragraph" w:customStyle="1" w:styleId="E5577395EB654DDF9D063A2654A4714D">
    <w:name w:val="E5577395EB654DDF9D063A2654A4714D"/>
  </w:style>
  <w:style w:type="paragraph" w:customStyle="1" w:styleId="72061E4B307D41E08BBBAD95D25CB330">
    <w:name w:val="72061E4B307D41E08BBBAD95D25CB330"/>
  </w:style>
  <w:style w:type="paragraph" w:customStyle="1" w:styleId="960D35357FF84F438C074291604C0C69">
    <w:name w:val="960D35357FF84F438C074291604C0C69"/>
  </w:style>
  <w:style w:type="paragraph" w:customStyle="1" w:styleId="F9D8E269D3DD43B3B6F94A973B19E36D">
    <w:name w:val="F9D8E269D3DD43B3B6F94A973B19E36D"/>
  </w:style>
  <w:style w:type="paragraph" w:customStyle="1" w:styleId="64FF09EB72CB443CA7C3DDBC4EFFA6C9">
    <w:name w:val="64FF09EB72CB443CA7C3DDBC4EFFA6C9"/>
  </w:style>
  <w:style w:type="paragraph" w:customStyle="1" w:styleId="14CE3B28E807470EB4FFCC72E2208D8E">
    <w:name w:val="14CE3B28E807470EB4FFCC72E2208D8E"/>
  </w:style>
  <w:style w:type="paragraph" w:customStyle="1" w:styleId="D01164812A4148028B4B006E8CD2524D">
    <w:name w:val="D01164812A4148028B4B006E8CD2524D"/>
  </w:style>
  <w:style w:type="paragraph" w:customStyle="1" w:styleId="4DC0BAE7AAE74663926549B352F047D1">
    <w:name w:val="4DC0BAE7AAE74663926549B352F047D1"/>
  </w:style>
  <w:style w:type="paragraph" w:customStyle="1" w:styleId="830AEEACCBDE48B4859EFCAF012144EA">
    <w:name w:val="830AEEACCBDE48B4859EFCAF012144EA"/>
  </w:style>
  <w:style w:type="paragraph" w:customStyle="1" w:styleId="220B24634DFD41938050BAA7D13E5B47">
    <w:name w:val="220B24634DFD41938050BAA7D13E5B47"/>
  </w:style>
  <w:style w:type="paragraph" w:customStyle="1" w:styleId="9BD20E7EDBE6408CBD5AECA13343D401">
    <w:name w:val="9BD20E7EDBE6408CBD5AECA13343D401"/>
  </w:style>
  <w:style w:type="paragraph" w:customStyle="1" w:styleId="58D65BBB550F47DFA0B4481747E7D960">
    <w:name w:val="58D65BBB550F47DFA0B4481747E7D960"/>
  </w:style>
  <w:style w:type="paragraph" w:customStyle="1" w:styleId="6D123F23E3654142ACC4D5A9FBB8FBC1">
    <w:name w:val="6D123F23E3654142ACC4D5A9FBB8FBC1"/>
  </w:style>
  <w:style w:type="paragraph" w:customStyle="1" w:styleId="161DF77B14494CA1ABD72987CAA356F6">
    <w:name w:val="161DF77B14494CA1ABD72987CAA356F6"/>
  </w:style>
  <w:style w:type="paragraph" w:customStyle="1" w:styleId="CE79E7A311EE4A46B9B37D4E4EA09480">
    <w:name w:val="CE79E7A311EE4A46B9B37D4E4EA09480"/>
  </w:style>
  <w:style w:type="paragraph" w:customStyle="1" w:styleId="FC6E7B12165E458E91178B1E5119B483">
    <w:name w:val="FC6E7B12165E458E91178B1E5119B483"/>
  </w:style>
  <w:style w:type="paragraph" w:customStyle="1" w:styleId="7B1C8F791F1E46D9AF2A3A934098085A">
    <w:name w:val="7B1C8F791F1E46D9AF2A3A934098085A"/>
  </w:style>
  <w:style w:type="paragraph" w:customStyle="1" w:styleId="0E656B8553464A0C800F6577E561C510">
    <w:name w:val="0E656B8553464A0C800F6577E561C510"/>
  </w:style>
  <w:style w:type="paragraph" w:customStyle="1" w:styleId="F807EC6AAAD843A38559FF2DB3B817A2">
    <w:name w:val="F807EC6AAAD843A38559FF2DB3B817A2"/>
  </w:style>
  <w:style w:type="paragraph" w:customStyle="1" w:styleId="7EF098EC41834BAEA03E76BF14684E05">
    <w:name w:val="7EF098EC41834BAEA03E76BF14684E05"/>
  </w:style>
  <w:style w:type="paragraph" w:customStyle="1" w:styleId="40DD166548F947EBA70DA6E6472D63ED">
    <w:name w:val="40DD166548F947EBA70DA6E6472D63ED"/>
  </w:style>
  <w:style w:type="paragraph" w:customStyle="1" w:styleId="7CF72241E662466094CA73AA56A0B36E">
    <w:name w:val="7CF72241E662466094CA73AA56A0B36E"/>
  </w:style>
  <w:style w:type="paragraph" w:customStyle="1" w:styleId="B90FCD8A4E3B41D1A0ABDB3B9AFD4284">
    <w:name w:val="B90FCD8A4E3B41D1A0ABDB3B9AFD4284"/>
  </w:style>
  <w:style w:type="paragraph" w:customStyle="1" w:styleId="F9AEA523746E451DA025FBBA745A69D9">
    <w:name w:val="F9AEA523746E451DA025FBBA745A69D9"/>
  </w:style>
  <w:style w:type="paragraph" w:customStyle="1" w:styleId="EA98C1AB4F734B0EA35E762BABCAA9BE">
    <w:name w:val="EA98C1AB4F734B0EA35E762BABCAA9BE"/>
  </w:style>
  <w:style w:type="paragraph" w:customStyle="1" w:styleId="DA282825042F44D991F93D12F26F3818">
    <w:name w:val="DA282825042F44D991F93D12F26F3818"/>
  </w:style>
  <w:style w:type="paragraph" w:customStyle="1" w:styleId="563B5C26CA8E43E4AFF36986738ED63C">
    <w:name w:val="563B5C26CA8E43E4AFF36986738ED63C"/>
  </w:style>
  <w:style w:type="paragraph" w:customStyle="1" w:styleId="63B7EBD6951E47F6A13B765EBEF681EA">
    <w:name w:val="63B7EBD6951E47F6A13B765EBEF681EA"/>
  </w:style>
  <w:style w:type="paragraph" w:customStyle="1" w:styleId="36560362412F4A329E6E74CEE3E0265A">
    <w:name w:val="36560362412F4A329E6E74CEE3E0265A"/>
  </w:style>
  <w:style w:type="paragraph" w:customStyle="1" w:styleId="704686FA85AD4268A7EA65E474949A69">
    <w:name w:val="704686FA85AD4268A7EA65E474949A69"/>
  </w:style>
  <w:style w:type="paragraph" w:customStyle="1" w:styleId="1124487365704CE2BE3EFEAFEBFA6D26">
    <w:name w:val="1124487365704CE2BE3EFEAFEBFA6D26"/>
  </w:style>
  <w:style w:type="paragraph" w:customStyle="1" w:styleId="F0180A0888804F33873273049AA32A4B">
    <w:name w:val="F0180A0888804F33873273049AA32A4B"/>
  </w:style>
  <w:style w:type="paragraph" w:customStyle="1" w:styleId="DED49C5D62E54C7CB8ECC18B23CD71CB">
    <w:name w:val="DED49C5D62E54C7CB8ECC18B23CD71CB"/>
  </w:style>
  <w:style w:type="paragraph" w:customStyle="1" w:styleId="572B68A99CC84E48ADB36812FBBC6D4D">
    <w:name w:val="572B68A99CC84E48ADB36812FBBC6D4D"/>
  </w:style>
  <w:style w:type="paragraph" w:customStyle="1" w:styleId="7F06F39AFEF5400FB27F61ED4F360DD6">
    <w:name w:val="7F06F39AFEF5400FB27F61ED4F360DD6"/>
  </w:style>
  <w:style w:type="paragraph" w:customStyle="1" w:styleId="2530321212B441E5B0DC95791FCDE85A">
    <w:name w:val="2530321212B441E5B0DC95791FCDE85A"/>
  </w:style>
  <w:style w:type="paragraph" w:customStyle="1" w:styleId="CA917CC0C704447087331F24248C98BA">
    <w:name w:val="CA917CC0C704447087331F24248C98BA"/>
  </w:style>
  <w:style w:type="paragraph" w:customStyle="1" w:styleId="E040B12E59204F16A3D2FE6FC731D555">
    <w:name w:val="E040B12E59204F16A3D2FE6FC731D555"/>
  </w:style>
  <w:style w:type="paragraph" w:customStyle="1" w:styleId="73BEDE3AB7044240BA32D36A16D24BF7">
    <w:name w:val="73BEDE3AB7044240BA32D36A16D24BF7"/>
  </w:style>
  <w:style w:type="paragraph" w:customStyle="1" w:styleId="A8B646CE93284628B364EFA3321BD0B4">
    <w:name w:val="A8B646CE93284628B364EFA3321BD0B4"/>
  </w:style>
  <w:style w:type="paragraph" w:customStyle="1" w:styleId="6BA1D8405AC145A98AC58B0DB4D30C0B">
    <w:name w:val="6BA1D8405AC145A98AC58B0DB4D30C0B"/>
  </w:style>
  <w:style w:type="paragraph" w:customStyle="1" w:styleId="A483A42467F94B1FA69813295E0179FA">
    <w:name w:val="A483A42467F94B1FA69813295E0179FA"/>
  </w:style>
  <w:style w:type="paragraph" w:customStyle="1" w:styleId="0842EE35B7BB4E749E39CA9A4466B029">
    <w:name w:val="0842EE35B7BB4E749E39CA9A4466B029"/>
  </w:style>
  <w:style w:type="paragraph" w:customStyle="1" w:styleId="130C78786C434E8FB9E78802F9B78968">
    <w:name w:val="130C78786C434E8FB9E78802F9B78968"/>
  </w:style>
  <w:style w:type="paragraph" w:customStyle="1" w:styleId="DADBCAE3B4BF4C7DB09F64DC8823D56D">
    <w:name w:val="DADBCAE3B4BF4C7DB09F64DC8823D56D"/>
  </w:style>
  <w:style w:type="paragraph" w:customStyle="1" w:styleId="6926EA3B20EC442B84A1AD3867D10279">
    <w:name w:val="6926EA3B20EC442B84A1AD3867D10279"/>
  </w:style>
  <w:style w:type="paragraph" w:customStyle="1" w:styleId="02A33B435F9D4A6C972F391468249C53">
    <w:name w:val="02A33B435F9D4A6C972F391468249C53"/>
  </w:style>
  <w:style w:type="paragraph" w:customStyle="1" w:styleId="619AF6B9089345488236206A3D526D0F">
    <w:name w:val="619AF6B9089345488236206A3D526D0F"/>
  </w:style>
  <w:style w:type="paragraph" w:customStyle="1" w:styleId="6F6EAA75DFE241839025A1289F92FF06">
    <w:name w:val="6F6EAA75DFE241839025A1289F92FF06"/>
  </w:style>
  <w:style w:type="paragraph" w:customStyle="1" w:styleId="EC0D8C4C9B0B46DE90093EE5A6210798">
    <w:name w:val="EC0D8C4C9B0B46DE90093EE5A6210798"/>
  </w:style>
  <w:style w:type="paragraph" w:customStyle="1" w:styleId="89AC1CE9665343F3811CC730A29FDD10">
    <w:name w:val="89AC1CE9665343F3811CC730A29FDD10"/>
  </w:style>
  <w:style w:type="paragraph" w:customStyle="1" w:styleId="15356840EA47446F8F367CE8568FCC2F">
    <w:name w:val="15356840EA47446F8F367CE8568FCC2F"/>
  </w:style>
  <w:style w:type="paragraph" w:customStyle="1" w:styleId="291596733808458DA9D4D39CFE8F89CB">
    <w:name w:val="291596733808458DA9D4D39CFE8F8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{1F557F86-9C50-44A9-8DEA-0DC88DF1A638}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{55FDDCE7-1BC5-4A9C-A8B0-C683C96516D6}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Paradigmas de Programación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EDE72B4-B18C-4C50-A9D6-4B98EBA7F4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{C292D6D9-B151-4D15-9B91-4C4F866A6177}tf03982351_win32.dotx</Template>
  <TotalTime>88</TotalTime>
  <Pages>7</Pages>
  <Words>293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Laboratorio 1 
Paradigmas de Programación 
Scheme</vt:lpstr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1 
Paradigmas de Programación 
Scheme</dc:title>
  <dc:subject/>
  <dc:creator>Mateo Valle</dc:creator>
  <cp:keywords/>
  <dc:description/>
  <cp:lastModifiedBy>Mateo Valle</cp:lastModifiedBy>
  <cp:revision>1</cp:revision>
  <dcterms:created xsi:type="dcterms:W3CDTF">2024-10-19T19:29:00Z</dcterms:created>
  <dcterms:modified xsi:type="dcterms:W3CDTF">2024-10-19T20:57:00Z</dcterms:modified>
</cp:coreProperties>
</file>